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552"/>
        <w:gridCol w:w="7374"/>
        <w:gridCol w:w="1154"/>
      </w:tblGrid>
      <w:tr w:rsidR="005854DB" w:rsidRPr="0092125E" w14:paraId="1B27B38F" w14:textId="77777777" w:rsidTr="005854DB">
        <w:trPr>
          <w:trHeight w:val="1152"/>
        </w:trPr>
        <w:tc>
          <w:tcPr>
            <w:tcW w:w="9350" w:type="dxa"/>
            <w:gridSpan w:val="3"/>
            <w:vAlign w:val="center"/>
          </w:tcPr>
          <w:bookmarkStart w:id="0" w:name="_Toc800529"/>
          <w:p w14:paraId="7055804B" w14:textId="51A29A5B" w:rsidR="005854DB" w:rsidRPr="005854DB" w:rsidRDefault="00624467" w:rsidP="005854DB">
            <w:pPr>
              <w:pStyle w:val="Title"/>
            </w:pPr>
            <w:sdt>
              <w:sdtPr>
                <w:alias w:val="Title"/>
                <w:tag w:val=""/>
                <w:id w:val="2016188051"/>
                <w:placeholder>
                  <w:docPart w:val="09CE9A8ED8D74BED901B650B700F6A82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576E55">
                  <w:t>Excel Lab 2: Summary</w:t>
                </w:r>
              </w:sdtContent>
            </w:sdt>
          </w:p>
        </w:tc>
      </w:tr>
      <w:tr w:rsidR="005854DB" w:rsidRPr="0092125E" w14:paraId="113C8215" w14:textId="77777777" w:rsidTr="005854DB">
        <w:trPr>
          <w:trHeight w:val="144"/>
        </w:trPr>
        <w:tc>
          <w:tcPr>
            <w:tcW w:w="1440" w:type="dxa"/>
            <w:shd w:val="clear" w:color="auto" w:fill="auto"/>
          </w:tcPr>
          <w:p w14:paraId="5D204798" w14:textId="77777777" w:rsidR="005854DB" w:rsidRPr="0092125E" w:rsidRDefault="005854DB" w:rsidP="00794847">
            <w:pPr>
              <w:spacing w:before="0" w:after="0"/>
              <w:rPr>
                <w:sz w:val="10"/>
                <w:szCs w:val="10"/>
              </w:rPr>
            </w:pPr>
          </w:p>
        </w:tc>
        <w:tc>
          <w:tcPr>
            <w:tcW w:w="6840" w:type="dxa"/>
            <w:shd w:val="clear" w:color="auto" w:fill="F0CDA1" w:themeFill="accent1"/>
            <w:vAlign w:val="center"/>
          </w:tcPr>
          <w:p w14:paraId="3A677978" w14:textId="77777777" w:rsidR="005854DB" w:rsidRPr="0092125E" w:rsidRDefault="005854DB" w:rsidP="00794847">
            <w:pPr>
              <w:spacing w:before="0" w:after="0"/>
              <w:rPr>
                <w:sz w:val="10"/>
                <w:szCs w:val="10"/>
              </w:rPr>
            </w:pPr>
          </w:p>
        </w:tc>
        <w:tc>
          <w:tcPr>
            <w:tcW w:w="1070" w:type="dxa"/>
            <w:shd w:val="clear" w:color="auto" w:fill="auto"/>
          </w:tcPr>
          <w:p w14:paraId="2EABD5F9" w14:textId="77777777" w:rsidR="005854DB" w:rsidRPr="0092125E" w:rsidRDefault="005854DB" w:rsidP="00794847">
            <w:pPr>
              <w:spacing w:before="0" w:after="0"/>
              <w:rPr>
                <w:sz w:val="10"/>
                <w:szCs w:val="10"/>
              </w:rPr>
            </w:pPr>
          </w:p>
        </w:tc>
      </w:tr>
      <w:tr w:rsidR="005854DB" w14:paraId="7F1426FE" w14:textId="77777777" w:rsidTr="00A67285">
        <w:trPr>
          <w:trHeight w:val="1332"/>
        </w:trPr>
        <w:tc>
          <w:tcPr>
            <w:tcW w:w="9350" w:type="dxa"/>
            <w:gridSpan w:val="3"/>
            <w:shd w:val="clear" w:color="auto" w:fill="auto"/>
          </w:tcPr>
          <w:sdt>
            <w:sdtPr>
              <w:alias w:val="Subtitle"/>
              <w:tag w:val=""/>
              <w:id w:val="1073854703"/>
              <w:placeholder>
                <w:docPart w:val="029941B2358545CC9BEFDBB44C9D1305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14:paraId="59572430" w14:textId="77777777" w:rsidR="005854DB" w:rsidRPr="005854DB" w:rsidRDefault="005854DB" w:rsidP="005854DB">
                <w:pPr>
                  <w:pStyle w:val="Subtitle"/>
                </w:pPr>
                <w:r w:rsidRPr="005854DB">
                  <w:t>Startup Checklist</w:t>
                </w:r>
              </w:p>
            </w:sdtContent>
          </w:sdt>
        </w:tc>
      </w:tr>
    </w:tbl>
    <w:bookmarkEnd w:id="0"/>
    <w:p w14:paraId="4328CB25" w14:textId="6818B531" w:rsidR="00BD0C60" w:rsidRDefault="00576E55" w:rsidP="005854DB">
      <w:pPr>
        <w:pStyle w:val="Heading1"/>
      </w:pPr>
      <w:r>
        <w:t xml:space="preserve">Descriptive Analytics Part 1: </w:t>
      </w:r>
      <w:r w:rsidR="002B34E5">
        <w:t>Expense Tracker</w: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450"/>
        <w:gridCol w:w="9170"/>
      </w:tblGrid>
      <w:tr w:rsidR="00685B4E" w14:paraId="45B4798F" w14:textId="77777777" w:rsidTr="00A67285">
        <w:trPr>
          <w:trHeight w:val="297"/>
        </w:trPr>
        <w:sdt>
          <w:sdtPr>
            <w:id w:val="-1943834332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0F062170" w14:textId="77777777" w:rsidR="00685B4E" w:rsidRP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793D74BD" w14:textId="6AEC9D6B" w:rsidR="00685B4E" w:rsidRDefault="00576E55" w:rsidP="00685B4E">
            <w:pPr>
              <w:pStyle w:val="ListNumber"/>
            </w:pPr>
            <w:r>
              <w:t xml:space="preserve">Create </w:t>
            </w:r>
            <w:r w:rsidR="002B34E5">
              <w:t>an Excel Workbook file and copy the information into a Table</w:t>
            </w:r>
          </w:p>
        </w:tc>
      </w:tr>
      <w:tr w:rsidR="00A67285" w14:paraId="68B8E71B" w14:textId="77777777" w:rsidTr="00220754">
        <w:sdt>
          <w:sdtPr>
            <w:id w:val="-967506554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37A84961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4E13CD54" w14:textId="5F3EAB8B" w:rsidR="00A67285" w:rsidRDefault="002B34E5" w:rsidP="00A67285">
            <w:pPr>
              <w:pStyle w:val="ListNumber"/>
            </w:pPr>
            <w:r>
              <w:t>View and clean the data</w:t>
            </w:r>
          </w:p>
        </w:tc>
      </w:tr>
      <w:tr w:rsidR="00A67285" w14:paraId="1F3531EC" w14:textId="77777777" w:rsidTr="00685B4E">
        <w:tc>
          <w:tcPr>
            <w:tcW w:w="450" w:type="dxa"/>
          </w:tcPr>
          <w:p w14:paraId="1886DD9D" w14:textId="77777777" w:rsidR="00A67285" w:rsidRDefault="00A67285" w:rsidP="00784AB5">
            <w:pPr>
              <w:pStyle w:val="Checkbox"/>
            </w:pPr>
          </w:p>
        </w:tc>
        <w:sdt>
          <w:sdtPr>
            <w:id w:val="-618147702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08F08B9B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0F287C4C" w14:textId="6A669515" w:rsidR="00A67285" w:rsidRPr="00685B4E" w:rsidRDefault="002B34E5" w:rsidP="00A67285">
            <w:pPr>
              <w:pStyle w:val="ListNumber2"/>
            </w:pPr>
            <w:r>
              <w:t>Do any Cell Ranges need their “Cell Display Format” changed?</w:t>
            </w:r>
          </w:p>
        </w:tc>
      </w:tr>
      <w:tr w:rsidR="00A67285" w14:paraId="19FA60DF" w14:textId="77777777" w:rsidTr="00685B4E">
        <w:tc>
          <w:tcPr>
            <w:tcW w:w="450" w:type="dxa"/>
          </w:tcPr>
          <w:p w14:paraId="56C8FB0E" w14:textId="77777777" w:rsidR="00A67285" w:rsidRDefault="00A67285" w:rsidP="00784AB5">
            <w:pPr>
              <w:pStyle w:val="Checkbox"/>
            </w:pPr>
          </w:p>
        </w:tc>
        <w:sdt>
          <w:sdtPr>
            <w:id w:val="811831863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77543D7F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75C8232D" w14:textId="1EBB0062" w:rsidR="00A67285" w:rsidRPr="00685B4E" w:rsidRDefault="002B34E5" w:rsidP="00A67285">
            <w:pPr>
              <w:pStyle w:val="ListNumber2"/>
            </w:pPr>
            <w:r>
              <w:t>Resize the Table as needed</w:t>
            </w:r>
          </w:p>
        </w:tc>
      </w:tr>
      <w:tr w:rsidR="00A67285" w14:paraId="291E202C" w14:textId="77777777" w:rsidTr="00685B4E">
        <w:trPr>
          <w:trHeight w:val="270"/>
        </w:trPr>
        <w:tc>
          <w:tcPr>
            <w:tcW w:w="450" w:type="dxa"/>
          </w:tcPr>
          <w:p w14:paraId="356317AA" w14:textId="77777777" w:rsidR="00A67285" w:rsidRDefault="00A67285" w:rsidP="00784AB5">
            <w:pPr>
              <w:pStyle w:val="Checkbox"/>
            </w:pPr>
          </w:p>
        </w:tc>
        <w:sdt>
          <w:sdtPr>
            <w:id w:val="551120280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358FA7A1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631EA148" w14:textId="20945992" w:rsidR="00A67285" w:rsidRPr="00685B4E" w:rsidRDefault="002B34E5" w:rsidP="00A67285">
            <w:pPr>
              <w:pStyle w:val="ListNumber2"/>
            </w:pPr>
            <w:r>
              <w:t>Set Table style to most readable (for you)</w:t>
            </w:r>
          </w:p>
        </w:tc>
      </w:tr>
      <w:tr w:rsidR="00A67285" w14:paraId="2F70A65A" w14:textId="77777777" w:rsidTr="00AE41C4">
        <w:sdt>
          <w:sdtPr>
            <w:id w:val="272376008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03C509BC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39132B4B" w14:textId="73406EC3" w:rsidR="002B34E5" w:rsidRPr="00685B4E" w:rsidRDefault="002B34E5" w:rsidP="002B34E5">
            <w:pPr>
              <w:pStyle w:val="ListNumber"/>
            </w:pPr>
            <w:r>
              <w:t>What field is missing to determine what our available savings are?</w:t>
            </w:r>
            <w:r w:rsidR="00624467">
              <w:t xml:space="preserve"> Add it and set its type.</w:t>
            </w:r>
          </w:p>
        </w:tc>
      </w:tr>
      <w:tr w:rsidR="00A67285" w14:paraId="0C2F0FF6" w14:textId="77777777" w:rsidTr="00132C9B">
        <w:sdt>
          <w:sdtPr>
            <w:id w:val="-440302001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226B252C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037DCD06" w14:textId="5586C730" w:rsidR="00A67285" w:rsidRPr="00685B4E" w:rsidRDefault="002B34E5" w:rsidP="00A67285">
            <w:pPr>
              <w:pStyle w:val="ListNumber"/>
            </w:pPr>
            <w:r>
              <w:t>We will calculate the values using the Formula Bar and Simple Math</w:t>
            </w:r>
            <w:r w:rsidR="000B1D76">
              <w:t xml:space="preserve"> w/Cell referenced variables</w:t>
            </w:r>
          </w:p>
        </w:tc>
      </w:tr>
      <w:tr w:rsidR="00A67285" w14:paraId="23689195" w14:textId="77777777" w:rsidTr="00C76F2E">
        <w:sdt>
          <w:sdtPr>
            <w:id w:val="492760275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04840D5D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590156B7" w14:textId="1130DA8B" w:rsidR="00A67285" w:rsidRPr="00685B4E" w:rsidRDefault="002B34E5" w:rsidP="00A67285">
            <w:pPr>
              <w:pStyle w:val="ListNumber"/>
            </w:pPr>
            <w:r>
              <w:t>You will add 2 more columns (Gains, Losses) and calculate their values</w:t>
            </w:r>
          </w:p>
        </w:tc>
      </w:tr>
    </w:tbl>
    <w:p w14:paraId="5E7231E7" w14:textId="3FB2FDE7" w:rsidR="00685B4E" w:rsidRPr="00685B4E" w:rsidRDefault="002B34E5" w:rsidP="00685B4E">
      <w:pPr>
        <w:pStyle w:val="Heading1"/>
      </w:pPr>
      <w:r>
        <w:t>Descriptive Analytics Part 2: The Year</w: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450"/>
        <w:gridCol w:w="9170"/>
      </w:tblGrid>
      <w:tr w:rsidR="00A67285" w14:paraId="1347C325" w14:textId="77777777" w:rsidTr="00794847">
        <w:trPr>
          <w:trHeight w:val="297"/>
        </w:trPr>
        <w:sdt>
          <w:sdtPr>
            <w:id w:val="-1918156688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DF1553D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0E5FFBB3" w14:textId="3F842356" w:rsidR="00A67285" w:rsidRDefault="000B1D76" w:rsidP="00A67285">
            <w:pPr>
              <w:pStyle w:val="ListNumber"/>
              <w:numPr>
                <w:ilvl w:val="0"/>
                <w:numId w:val="39"/>
              </w:numPr>
            </w:pPr>
            <w:r>
              <w:t>Ensure you can: reference a cell in a formula and complete basic math</w:t>
            </w:r>
          </w:p>
        </w:tc>
      </w:tr>
      <w:tr w:rsidR="00A67285" w14:paraId="39F49406" w14:textId="77777777" w:rsidTr="00794847">
        <w:sdt>
          <w:sdtPr>
            <w:id w:val="869884976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43160FFF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40709443" w14:textId="521B4F90" w:rsidR="00A67285" w:rsidRDefault="000B1D76" w:rsidP="00A67285">
            <w:pPr>
              <w:pStyle w:val="ListNumber"/>
            </w:pPr>
            <w:r>
              <w:t>Determine: Are we in the red (negative savings) or black (positive savings) and what the “break even” point is?</w:t>
            </w:r>
          </w:p>
        </w:tc>
      </w:tr>
      <w:tr w:rsidR="00A67285" w14:paraId="6A122DF4" w14:textId="77777777" w:rsidTr="00794847">
        <w:sdt>
          <w:sdtPr>
            <w:id w:val="56749021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76DF812B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776B4A66" w14:textId="7C271ED5" w:rsidR="00A67285" w:rsidRPr="00685B4E" w:rsidRDefault="000B1D76" w:rsidP="00A67285">
            <w:pPr>
              <w:pStyle w:val="ListNumber"/>
            </w:pPr>
            <w:r>
              <w:t>Determine: if we are doing well (over a paycheck average in savings) or poorly (less than) so far this year?</w:t>
            </w:r>
          </w:p>
        </w:tc>
      </w:tr>
      <w:tr w:rsidR="00A67285" w14:paraId="3EBB5514" w14:textId="77777777" w:rsidTr="00794847">
        <w:sdt>
          <w:sdtPr>
            <w:id w:val="-911071710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679D011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1A3001A2" w14:textId="21A52D8E" w:rsidR="00A67285" w:rsidRPr="00685B4E" w:rsidRDefault="000B1D76" w:rsidP="00A67285">
            <w:pPr>
              <w:pStyle w:val="ListNumber"/>
            </w:pPr>
            <w:r>
              <w:t>Analyze (Hypothesis): What trends to you see in the data that might be time based (monthly, certain seasons, certain months)?</w:t>
            </w:r>
          </w:p>
        </w:tc>
      </w:tr>
      <w:tr w:rsidR="00A67285" w14:paraId="735A2A28" w14:textId="77777777" w:rsidTr="00794847">
        <w:sdt>
          <w:sdtPr>
            <w:id w:val="-1595240830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33BBC711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45D0B91B" w14:textId="01CAC35C" w:rsidR="00A67285" w:rsidRPr="00685B4E" w:rsidRDefault="000B1D76" w:rsidP="00A67285">
            <w:pPr>
              <w:pStyle w:val="ListNumber"/>
            </w:pPr>
            <w:r>
              <w:t>Analyze: Recommend based on Descriptive Analytics</w:t>
            </w:r>
          </w:p>
        </w:tc>
      </w:tr>
      <w:tr w:rsidR="00A67285" w14:paraId="0FB1697F" w14:textId="77777777" w:rsidTr="00794847">
        <w:tc>
          <w:tcPr>
            <w:tcW w:w="450" w:type="dxa"/>
          </w:tcPr>
          <w:p w14:paraId="65102934" w14:textId="77777777" w:rsidR="00A67285" w:rsidRDefault="00A67285" w:rsidP="00784AB5">
            <w:pPr>
              <w:pStyle w:val="Checkbox"/>
            </w:pPr>
          </w:p>
        </w:tc>
        <w:sdt>
          <w:sdtPr>
            <w:id w:val="1958217413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3809A6A7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654B2AAF" w14:textId="25E55407" w:rsidR="00A67285" w:rsidRPr="00685B4E" w:rsidRDefault="000B1D76" w:rsidP="00A67285">
            <w:pPr>
              <w:pStyle w:val="ListNumber2"/>
            </w:pPr>
            <w:r>
              <w:t>Any changes to bill due dates that you feel will benefit the person</w:t>
            </w:r>
          </w:p>
        </w:tc>
      </w:tr>
      <w:tr w:rsidR="00A67285" w14:paraId="0C1A2722" w14:textId="77777777" w:rsidTr="00794847">
        <w:tc>
          <w:tcPr>
            <w:tcW w:w="450" w:type="dxa"/>
          </w:tcPr>
          <w:p w14:paraId="2428F286" w14:textId="77777777" w:rsidR="00A67285" w:rsidRDefault="00A67285" w:rsidP="00784AB5">
            <w:pPr>
              <w:pStyle w:val="Checkbox"/>
            </w:pPr>
          </w:p>
        </w:tc>
        <w:sdt>
          <w:sdtPr>
            <w:id w:val="-225374890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1ECB9CC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01A0AD04" w14:textId="3FEFEF22" w:rsidR="00A67285" w:rsidRPr="00685B4E" w:rsidRDefault="000B1D76" w:rsidP="00A67285">
            <w:pPr>
              <w:pStyle w:val="ListNumber2"/>
            </w:pPr>
            <w:r>
              <w:t xml:space="preserve">What category should be </w:t>
            </w:r>
            <w:r w:rsidR="00624467">
              <w:t>investigated</w:t>
            </w:r>
            <w:r>
              <w:t xml:space="preserve"> more in the diagnostic phase? (</w:t>
            </w:r>
            <w:proofErr w:type="gramStart"/>
            <w:r>
              <w:t>why</w:t>
            </w:r>
            <w:proofErr w:type="gramEnd"/>
            <w:r>
              <w:t>?)</w:t>
            </w:r>
          </w:p>
        </w:tc>
      </w:tr>
      <w:tr w:rsidR="00A67285" w14:paraId="14F76C10" w14:textId="77777777" w:rsidTr="006F38DB">
        <w:trPr>
          <w:trHeight w:val="288"/>
        </w:trPr>
        <w:tc>
          <w:tcPr>
            <w:tcW w:w="450" w:type="dxa"/>
          </w:tcPr>
          <w:p w14:paraId="625BEB10" w14:textId="77777777" w:rsidR="00A67285" w:rsidRDefault="00A67285" w:rsidP="00784AB5">
            <w:pPr>
              <w:pStyle w:val="Checkbox"/>
            </w:pPr>
          </w:p>
        </w:tc>
        <w:sdt>
          <w:sdtPr>
            <w:id w:val="-1120681460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7B55B47D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21FA28AE" w14:textId="55A60646" w:rsidR="00A67285" w:rsidRPr="00685B4E" w:rsidRDefault="000B1D76" w:rsidP="00A67285">
            <w:pPr>
              <w:pStyle w:val="ListNumber2"/>
            </w:pPr>
            <w:r>
              <w:t>Based on the amount of savings 2014 to 2019 – how are we doing as of 11/01?</w:t>
            </w:r>
          </w:p>
        </w:tc>
      </w:tr>
    </w:tbl>
    <w:p w14:paraId="7CF76CB4" w14:textId="77777777" w:rsidR="00685B4E" w:rsidRPr="005854DB" w:rsidRDefault="00685B4E" w:rsidP="00624467"/>
    <w:sectPr w:rsidR="00685B4E" w:rsidRPr="005854DB" w:rsidSect="00A67285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720" w:right="1080" w:bottom="720" w:left="1080" w:header="648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35526" w14:textId="77777777" w:rsidR="00576E55" w:rsidRDefault="00576E55" w:rsidP="005A20E2">
      <w:pPr>
        <w:spacing w:after="0"/>
      </w:pPr>
      <w:r>
        <w:separator/>
      </w:r>
    </w:p>
    <w:p w14:paraId="75265DBB" w14:textId="77777777" w:rsidR="00576E55" w:rsidRDefault="00576E55"/>
    <w:p w14:paraId="5BE6C159" w14:textId="77777777" w:rsidR="00576E55" w:rsidRDefault="00576E55" w:rsidP="009B4773"/>
    <w:p w14:paraId="3E945B42" w14:textId="77777777" w:rsidR="00576E55" w:rsidRDefault="00576E55" w:rsidP="00513832"/>
  </w:endnote>
  <w:endnote w:type="continuationSeparator" w:id="0">
    <w:p w14:paraId="60C863DD" w14:textId="77777777" w:rsidR="00576E55" w:rsidRDefault="00576E55" w:rsidP="005A20E2">
      <w:pPr>
        <w:spacing w:after="0"/>
      </w:pPr>
      <w:r>
        <w:continuationSeparator/>
      </w:r>
    </w:p>
    <w:p w14:paraId="02AC0395" w14:textId="77777777" w:rsidR="00576E55" w:rsidRDefault="00576E55"/>
    <w:p w14:paraId="1C122CFE" w14:textId="77777777" w:rsidR="00576E55" w:rsidRDefault="00576E55" w:rsidP="009B4773"/>
    <w:p w14:paraId="0054D928" w14:textId="77777777" w:rsidR="00576E55" w:rsidRDefault="00576E55" w:rsidP="005138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461F6" w14:textId="77777777" w:rsidR="00B57756" w:rsidRPr="00F8411A" w:rsidRDefault="00624467" w:rsidP="00F8411A">
    <w:pPr>
      <w:pStyle w:val="Footer"/>
    </w:pPr>
    <w:sdt>
      <w:sdtPr>
        <w:alias w:val="Report Date"/>
        <w:tag w:val=""/>
        <w:id w:val="-1485464670"/>
        <w:placeholder>
          <w:docPart w:val="09CE9A8ED8D74BED901B650B700F6A82"/>
        </w:placeholder>
        <w:showingPlcHdr/>
        <w:dataBinding w:prefixMappings="xmlns:ns0='http://schemas.microsoft.com/office/2006/coverPageProps' " w:xpath="/ns0:CoverPageProperties[1]/ns0:PublishDate[1]" w:storeItemID="{55AF091B-3C7A-41E3-B477-F2FDAA23CFDA}"/>
        <w15:appearance w15:val="hidden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ED4AF4" w:rsidRPr="00F8411A">
          <w:rPr>
            <w:rStyle w:val="PlaceholderText"/>
            <w:color w:val="595959" w:themeColor="text1" w:themeTint="A6"/>
          </w:rPr>
          <w:t>Report Date</w:t>
        </w:r>
      </w:sdtContent>
    </w:sdt>
    <w:r w:rsidR="00B57756" w:rsidRPr="00F8411A">
      <w:tab/>
    </w:r>
    <w:r w:rsidR="00B57756" w:rsidRPr="00F8411A">
      <w:fldChar w:fldCharType="begin"/>
    </w:r>
    <w:r w:rsidR="00B57756" w:rsidRPr="00F8411A">
      <w:instrText xml:space="preserve"> PAGE   \* MERGEFORMAT </w:instrText>
    </w:r>
    <w:r w:rsidR="00B57756" w:rsidRPr="00F8411A">
      <w:fldChar w:fldCharType="separate"/>
    </w:r>
    <w:r w:rsidR="00B57756" w:rsidRPr="00F8411A">
      <w:t>1</w:t>
    </w:r>
    <w:r w:rsidR="00B57756" w:rsidRPr="00F8411A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43738" w14:textId="77777777" w:rsidR="005854DB" w:rsidRPr="00F8411A" w:rsidRDefault="00624467" w:rsidP="005854DB">
    <w:pPr>
      <w:pStyle w:val="Footer"/>
    </w:pPr>
    <w:sdt>
      <w:sdtPr>
        <w:alias w:val="Report Date"/>
        <w:tag w:val=""/>
        <w:id w:val="-1095781852"/>
        <w:placeholder>
          <w:docPart w:val="9BD6A834C47F4A31B0481164298ABC68"/>
        </w:placeholder>
        <w:showingPlcHdr/>
        <w:dataBinding w:prefixMappings="xmlns:ns0='http://schemas.microsoft.com/office/2006/coverPageProps' " w:xpath="/ns0:CoverPageProperties[1]/ns0:PublishDate[1]" w:storeItemID="{55AF091B-3C7A-41E3-B477-F2FDAA23CFDA}"/>
        <w15:appearance w15:val="hidden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5854DB" w:rsidRPr="00F8411A">
          <w:rPr>
            <w:rStyle w:val="PlaceholderText"/>
            <w:color w:val="595959" w:themeColor="text1" w:themeTint="A6"/>
          </w:rPr>
          <w:t>Report Date</w:t>
        </w:r>
      </w:sdtContent>
    </w:sdt>
    <w:r w:rsidR="005854DB" w:rsidRPr="00F8411A">
      <w:tab/>
    </w:r>
    <w:r w:rsidR="005854DB" w:rsidRPr="00F8411A">
      <w:fldChar w:fldCharType="begin"/>
    </w:r>
    <w:r w:rsidR="005854DB" w:rsidRPr="00F8411A">
      <w:instrText xml:space="preserve"> PAGE   \* MERGEFORMAT </w:instrText>
    </w:r>
    <w:r w:rsidR="005854DB" w:rsidRPr="00F8411A">
      <w:fldChar w:fldCharType="separate"/>
    </w:r>
    <w:r w:rsidR="005854DB">
      <w:t>2</w:t>
    </w:r>
    <w:r w:rsidR="005854DB" w:rsidRPr="00F8411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65B63" w14:textId="77777777" w:rsidR="00576E55" w:rsidRDefault="00576E55" w:rsidP="005A20E2">
      <w:pPr>
        <w:spacing w:after="0"/>
      </w:pPr>
      <w:r>
        <w:separator/>
      </w:r>
    </w:p>
    <w:p w14:paraId="0BDCB78A" w14:textId="77777777" w:rsidR="00576E55" w:rsidRDefault="00576E55"/>
    <w:p w14:paraId="2D79E30E" w14:textId="77777777" w:rsidR="00576E55" w:rsidRDefault="00576E55" w:rsidP="009B4773"/>
    <w:p w14:paraId="38085339" w14:textId="77777777" w:rsidR="00576E55" w:rsidRDefault="00576E55" w:rsidP="00513832"/>
  </w:footnote>
  <w:footnote w:type="continuationSeparator" w:id="0">
    <w:p w14:paraId="2E1F5C16" w14:textId="77777777" w:rsidR="00576E55" w:rsidRDefault="00576E55" w:rsidP="005A20E2">
      <w:pPr>
        <w:spacing w:after="0"/>
      </w:pPr>
      <w:r>
        <w:continuationSeparator/>
      </w:r>
    </w:p>
    <w:p w14:paraId="041C87CB" w14:textId="77777777" w:rsidR="00576E55" w:rsidRDefault="00576E55"/>
    <w:p w14:paraId="55923B61" w14:textId="77777777" w:rsidR="00576E55" w:rsidRDefault="00576E55" w:rsidP="009B4773"/>
    <w:p w14:paraId="65FCE0C3" w14:textId="77777777" w:rsidR="00576E55" w:rsidRDefault="00576E55" w:rsidP="005138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08BDC" w14:textId="6EF4A3CF" w:rsidR="005854DB" w:rsidRPr="005854DB" w:rsidRDefault="00624467" w:rsidP="00A67285">
    <w:pPr>
      <w:pStyle w:val="Header"/>
    </w:pPr>
    <w:sdt>
      <w:sdtPr>
        <w:rPr>
          <w:rStyle w:val="SubtleEmphasis"/>
        </w:rPr>
        <w:alias w:val="Title"/>
        <w:tag w:val=""/>
        <w:id w:val="1367024086"/>
        <w:placeholder>
          <w:docPart w:val="37F2379D251F4104AE056089C2D8D11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>
        <w:rPr>
          <w:rStyle w:val="SubtleEmphasis"/>
        </w:rPr>
      </w:sdtEndPr>
      <w:sdtContent>
        <w:r w:rsidR="00576E55">
          <w:rPr>
            <w:rStyle w:val="SubtleEmphasis"/>
          </w:rPr>
          <w:t>Excel Lab 2: Summary</w:t>
        </w:r>
      </w:sdtContent>
    </w:sdt>
    <w:r w:rsidR="005854DB" w:rsidRPr="00A67285">
      <w:rPr>
        <w:rStyle w:val="SubtleEmphasis"/>
      </w:rPr>
      <w:br/>
    </w:r>
    <w:sdt>
      <w:sdtPr>
        <w:alias w:val="Subtitle"/>
        <w:tag w:val=""/>
        <w:id w:val="1852067448"/>
        <w:placeholder>
          <w:docPart w:val="6F1AFB8C2CA34CA49FAC977F0D652770"/>
        </w:placeholder>
        <w:showingPlcHdr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15:appearance w15:val="hidden"/>
        <w:text/>
      </w:sdtPr>
      <w:sdtEndPr/>
      <w:sdtContent>
        <w:r w:rsidR="005854DB" w:rsidRPr="005854DB">
          <w:t>Startup Checklist</w:t>
        </w:r>
      </w:sdtContent>
    </w:sdt>
    <w:r w:rsidR="005854DB">
      <w:rPr>
        <w:noProof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25B9EF35" wp14:editId="691A7D7F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1143000"/>
              <wp:effectExtent l="0" t="0" r="0" b="0"/>
              <wp:wrapNone/>
              <wp:docPr id="1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1143000"/>
                      </a:xfrm>
                      <a:prstGeom prst="rect">
                        <a:avLst/>
                      </a:prstGeom>
                      <a:solidFill>
                        <a:srgbClr val="F0CDA1">
                          <a:alpha val="50000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50C9DF" w14:textId="77777777" w:rsidR="005854DB" w:rsidRDefault="005854DB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B9EF3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&quot;&quot;" style="position:absolute;margin-left:0;margin-top:0;width:11in;height:90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" fillcolor="#f0cda1" stroked="f">
              <v:fill opacity="32896f"/>
              <v:textbox inset="20mm,8mm">
                <w:txbxContent>
                  <w:p w14:paraId="0250C9DF" w14:textId="77777777" w:rsidR="005854DB" w:rsidRDefault="005854DB" w:rsidP="0003123C"/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E9990" w14:textId="77777777" w:rsidR="005854DB" w:rsidRDefault="005854DB" w:rsidP="00A67285">
    <w:pPr>
      <w:pStyle w:val="Header"/>
      <w:spacing w:after="0"/>
    </w:pPr>
    <w:r>
      <w:rPr>
        <w:noProof/>
      </w:rPr>
      <w:drawing>
        <wp:anchor distT="0" distB="0" distL="114300" distR="114300" simplePos="0" relativeHeight="251698176" behindDoc="1" locked="0" layoutInCell="1" allowOverlap="1" wp14:anchorId="384D68A6" wp14:editId="0CB47748">
          <wp:simplePos x="0" y="0"/>
          <wp:positionH relativeFrom="column">
            <wp:posOffset>-797560</wp:posOffset>
          </wp:positionH>
          <wp:positionV relativeFrom="paragraph">
            <wp:posOffset>-410210</wp:posOffset>
          </wp:positionV>
          <wp:extent cx="7996799" cy="2282808"/>
          <wp:effectExtent l="0" t="0" r="4445" b="3810"/>
          <wp:wrapNone/>
          <wp:docPr id="5" name="Picture 5" descr="People's hands and documen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ettyImages-696273168_super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58" t="15387" r="1918" b="21961"/>
                  <a:stretch/>
                </pic:blipFill>
                <pic:spPr bwMode="auto">
                  <a:xfrm>
                    <a:off x="0" y="0"/>
                    <a:ext cx="8008772" cy="228622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C28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EE34F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A2A0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8C1828"/>
    <w:multiLevelType w:val="multilevel"/>
    <w:tmpl w:val="00E80A2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color w:val="107082" w:themeColor="accent2"/>
        <w:u w:color="F0CDA1" w:themeColor="accent1"/>
      </w:rPr>
    </w:lvl>
    <w:lvl w:ilvl="1">
      <w:start w:val="1"/>
      <w:numFmt w:val="lowerLetter"/>
      <w:pStyle w:val="ListNumber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5465618">
    <w:abstractNumId w:val="27"/>
  </w:num>
  <w:num w:numId="2" w16cid:durableId="323748613">
    <w:abstractNumId w:val="35"/>
  </w:num>
  <w:num w:numId="3" w16cid:durableId="239097938">
    <w:abstractNumId w:val="17"/>
  </w:num>
  <w:num w:numId="4" w16cid:durableId="638463942">
    <w:abstractNumId w:val="25"/>
  </w:num>
  <w:num w:numId="5" w16cid:durableId="882206200">
    <w:abstractNumId w:val="14"/>
  </w:num>
  <w:num w:numId="6" w16cid:durableId="1700159986">
    <w:abstractNumId w:val="8"/>
  </w:num>
  <w:num w:numId="7" w16cid:durableId="1294559666">
    <w:abstractNumId w:val="34"/>
  </w:num>
  <w:num w:numId="8" w16cid:durableId="1975677180">
    <w:abstractNumId w:val="13"/>
  </w:num>
  <w:num w:numId="9" w16cid:durableId="1130127628">
    <w:abstractNumId w:val="36"/>
  </w:num>
  <w:num w:numId="10" w16cid:durableId="109671778">
    <w:abstractNumId w:val="31"/>
  </w:num>
  <w:num w:numId="11" w16cid:durableId="549078431">
    <w:abstractNumId w:val="4"/>
  </w:num>
  <w:num w:numId="12" w16cid:durableId="303703852">
    <w:abstractNumId w:val="11"/>
  </w:num>
  <w:num w:numId="13" w16cid:durableId="2079983596">
    <w:abstractNumId w:val="16"/>
  </w:num>
  <w:num w:numId="14" w16cid:durableId="1265190499">
    <w:abstractNumId w:val="24"/>
  </w:num>
  <w:num w:numId="15" w16cid:durableId="1552383176">
    <w:abstractNumId w:val="20"/>
  </w:num>
  <w:num w:numId="16" w16cid:durableId="923955638">
    <w:abstractNumId w:val="7"/>
  </w:num>
  <w:num w:numId="17" w16cid:durableId="1281257689">
    <w:abstractNumId w:val="26"/>
  </w:num>
  <w:num w:numId="18" w16cid:durableId="1293097116">
    <w:abstractNumId w:val="37"/>
  </w:num>
  <w:num w:numId="19" w16cid:durableId="423690657">
    <w:abstractNumId w:val="10"/>
  </w:num>
  <w:num w:numId="20" w16cid:durableId="446042110">
    <w:abstractNumId w:val="29"/>
  </w:num>
  <w:num w:numId="21" w16cid:durableId="1082525100">
    <w:abstractNumId w:val="12"/>
  </w:num>
  <w:num w:numId="22" w16cid:durableId="1432893760">
    <w:abstractNumId w:val="21"/>
  </w:num>
  <w:num w:numId="23" w16cid:durableId="868835198">
    <w:abstractNumId w:val="23"/>
  </w:num>
  <w:num w:numId="24" w16cid:durableId="1520001229">
    <w:abstractNumId w:val="19"/>
  </w:num>
  <w:num w:numId="25" w16cid:durableId="1687439375">
    <w:abstractNumId w:val="22"/>
  </w:num>
  <w:num w:numId="26" w16cid:durableId="1025131748">
    <w:abstractNumId w:val="9"/>
  </w:num>
  <w:num w:numId="27" w16cid:durableId="1900163953">
    <w:abstractNumId w:val="32"/>
  </w:num>
  <w:num w:numId="28" w16cid:durableId="258106575">
    <w:abstractNumId w:val="15"/>
  </w:num>
  <w:num w:numId="29" w16cid:durableId="1551111448">
    <w:abstractNumId w:val="6"/>
  </w:num>
  <w:num w:numId="30" w16cid:durableId="1617054378">
    <w:abstractNumId w:val="18"/>
  </w:num>
  <w:num w:numId="31" w16cid:durableId="197085260">
    <w:abstractNumId w:val="5"/>
  </w:num>
  <w:num w:numId="32" w16cid:durableId="1680816062">
    <w:abstractNumId w:val="28"/>
  </w:num>
  <w:num w:numId="33" w16cid:durableId="195972718">
    <w:abstractNumId w:val="30"/>
  </w:num>
  <w:num w:numId="34" w16cid:durableId="371538477">
    <w:abstractNumId w:val="3"/>
  </w:num>
  <w:num w:numId="35" w16cid:durableId="1079910585">
    <w:abstractNumId w:val="1"/>
  </w:num>
  <w:num w:numId="36" w16cid:durableId="1168130808">
    <w:abstractNumId w:val="2"/>
  </w:num>
  <w:num w:numId="37" w16cid:durableId="1602298547">
    <w:abstractNumId w:val="0"/>
  </w:num>
  <w:num w:numId="38" w16cid:durableId="795487268">
    <w:abstractNumId w:val="33"/>
  </w:num>
  <w:num w:numId="39" w16cid:durableId="141238901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1742956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208498332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80148623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98273224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83638878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38746025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E55"/>
    <w:rsid w:val="0000092E"/>
    <w:rsid w:val="00012A83"/>
    <w:rsid w:val="00017C3C"/>
    <w:rsid w:val="00021F2E"/>
    <w:rsid w:val="00026EAE"/>
    <w:rsid w:val="0003123C"/>
    <w:rsid w:val="00032A10"/>
    <w:rsid w:val="00043FFE"/>
    <w:rsid w:val="00044074"/>
    <w:rsid w:val="0004430C"/>
    <w:rsid w:val="00066DE2"/>
    <w:rsid w:val="00077931"/>
    <w:rsid w:val="00084E91"/>
    <w:rsid w:val="000900B6"/>
    <w:rsid w:val="000A649E"/>
    <w:rsid w:val="000A7626"/>
    <w:rsid w:val="000B1D76"/>
    <w:rsid w:val="000B5DA2"/>
    <w:rsid w:val="000C1C28"/>
    <w:rsid w:val="000C5872"/>
    <w:rsid w:val="000E0979"/>
    <w:rsid w:val="000E1544"/>
    <w:rsid w:val="001155CE"/>
    <w:rsid w:val="001225D9"/>
    <w:rsid w:val="00124370"/>
    <w:rsid w:val="00160392"/>
    <w:rsid w:val="001A5429"/>
    <w:rsid w:val="001D1C22"/>
    <w:rsid w:val="001E11F1"/>
    <w:rsid w:val="001E1E58"/>
    <w:rsid w:val="00206719"/>
    <w:rsid w:val="00240312"/>
    <w:rsid w:val="00247B17"/>
    <w:rsid w:val="00252E4A"/>
    <w:rsid w:val="002642A8"/>
    <w:rsid w:val="002955AB"/>
    <w:rsid w:val="002A137B"/>
    <w:rsid w:val="002B34E5"/>
    <w:rsid w:val="0031130D"/>
    <w:rsid w:val="00314A6F"/>
    <w:rsid w:val="00334394"/>
    <w:rsid w:val="00347AF5"/>
    <w:rsid w:val="00360F98"/>
    <w:rsid w:val="00362478"/>
    <w:rsid w:val="00374421"/>
    <w:rsid w:val="003A1203"/>
    <w:rsid w:val="003B0890"/>
    <w:rsid w:val="003B5758"/>
    <w:rsid w:val="003D59A7"/>
    <w:rsid w:val="003E78A7"/>
    <w:rsid w:val="003F0714"/>
    <w:rsid w:val="003F13B0"/>
    <w:rsid w:val="003F5F4A"/>
    <w:rsid w:val="00403423"/>
    <w:rsid w:val="004262DD"/>
    <w:rsid w:val="0042646F"/>
    <w:rsid w:val="00435096"/>
    <w:rsid w:val="004411FB"/>
    <w:rsid w:val="00443212"/>
    <w:rsid w:val="00493EC0"/>
    <w:rsid w:val="00495909"/>
    <w:rsid w:val="004B5251"/>
    <w:rsid w:val="004C0453"/>
    <w:rsid w:val="004C7B3E"/>
    <w:rsid w:val="00513832"/>
    <w:rsid w:val="00526C37"/>
    <w:rsid w:val="00533047"/>
    <w:rsid w:val="00576E55"/>
    <w:rsid w:val="00577B45"/>
    <w:rsid w:val="005854DB"/>
    <w:rsid w:val="005919AF"/>
    <w:rsid w:val="005A20E2"/>
    <w:rsid w:val="005B6A1A"/>
    <w:rsid w:val="005D2146"/>
    <w:rsid w:val="005F6388"/>
    <w:rsid w:val="00624467"/>
    <w:rsid w:val="006329E1"/>
    <w:rsid w:val="00633E73"/>
    <w:rsid w:val="00655308"/>
    <w:rsid w:val="00664450"/>
    <w:rsid w:val="00685B4E"/>
    <w:rsid w:val="006936EB"/>
    <w:rsid w:val="006B2383"/>
    <w:rsid w:val="006D0144"/>
    <w:rsid w:val="006E3FC8"/>
    <w:rsid w:val="006F38DB"/>
    <w:rsid w:val="007157EF"/>
    <w:rsid w:val="0073670F"/>
    <w:rsid w:val="00740FCE"/>
    <w:rsid w:val="00753E67"/>
    <w:rsid w:val="00784AB5"/>
    <w:rsid w:val="007B17C4"/>
    <w:rsid w:val="007B1F5A"/>
    <w:rsid w:val="007B3AB6"/>
    <w:rsid w:val="007B5AFF"/>
    <w:rsid w:val="007C136F"/>
    <w:rsid w:val="007C5AF4"/>
    <w:rsid w:val="007D40E3"/>
    <w:rsid w:val="007D5767"/>
    <w:rsid w:val="007F793B"/>
    <w:rsid w:val="00813EC8"/>
    <w:rsid w:val="00817F8C"/>
    <w:rsid w:val="0083428B"/>
    <w:rsid w:val="00876F99"/>
    <w:rsid w:val="008820B3"/>
    <w:rsid w:val="00886169"/>
    <w:rsid w:val="0089410F"/>
    <w:rsid w:val="008965F6"/>
    <w:rsid w:val="008A2B5E"/>
    <w:rsid w:val="008D3386"/>
    <w:rsid w:val="008F704C"/>
    <w:rsid w:val="0090206C"/>
    <w:rsid w:val="00902998"/>
    <w:rsid w:val="00912C1B"/>
    <w:rsid w:val="0092125E"/>
    <w:rsid w:val="00924319"/>
    <w:rsid w:val="009355C2"/>
    <w:rsid w:val="00952A7A"/>
    <w:rsid w:val="00974BF8"/>
    <w:rsid w:val="009A3B33"/>
    <w:rsid w:val="009A45A0"/>
    <w:rsid w:val="009B35B5"/>
    <w:rsid w:val="009B4773"/>
    <w:rsid w:val="009D2556"/>
    <w:rsid w:val="00A630FD"/>
    <w:rsid w:val="00A67285"/>
    <w:rsid w:val="00A74908"/>
    <w:rsid w:val="00A91213"/>
    <w:rsid w:val="00A960DC"/>
    <w:rsid w:val="00AA29B1"/>
    <w:rsid w:val="00AA387F"/>
    <w:rsid w:val="00AA66D7"/>
    <w:rsid w:val="00AC3653"/>
    <w:rsid w:val="00AE0241"/>
    <w:rsid w:val="00AE5008"/>
    <w:rsid w:val="00B26302"/>
    <w:rsid w:val="00B37B3B"/>
    <w:rsid w:val="00B44C47"/>
    <w:rsid w:val="00B57756"/>
    <w:rsid w:val="00B57F4F"/>
    <w:rsid w:val="00B7636D"/>
    <w:rsid w:val="00B80CF1"/>
    <w:rsid w:val="00BA2A38"/>
    <w:rsid w:val="00BA31C4"/>
    <w:rsid w:val="00BB02E6"/>
    <w:rsid w:val="00BD0C60"/>
    <w:rsid w:val="00C17BCF"/>
    <w:rsid w:val="00C3246A"/>
    <w:rsid w:val="00C65564"/>
    <w:rsid w:val="00CA61D8"/>
    <w:rsid w:val="00CD1D98"/>
    <w:rsid w:val="00CF1267"/>
    <w:rsid w:val="00D13200"/>
    <w:rsid w:val="00D26769"/>
    <w:rsid w:val="00D27AF8"/>
    <w:rsid w:val="00D6543F"/>
    <w:rsid w:val="00D74E0C"/>
    <w:rsid w:val="00D94688"/>
    <w:rsid w:val="00DB5A2E"/>
    <w:rsid w:val="00DC0528"/>
    <w:rsid w:val="00DC1104"/>
    <w:rsid w:val="00DC7466"/>
    <w:rsid w:val="00DC7E1C"/>
    <w:rsid w:val="00DE65A2"/>
    <w:rsid w:val="00DF2DCC"/>
    <w:rsid w:val="00E01D0E"/>
    <w:rsid w:val="00E16215"/>
    <w:rsid w:val="00E31650"/>
    <w:rsid w:val="00E35169"/>
    <w:rsid w:val="00E53724"/>
    <w:rsid w:val="00E552C8"/>
    <w:rsid w:val="00E75006"/>
    <w:rsid w:val="00E84350"/>
    <w:rsid w:val="00E85863"/>
    <w:rsid w:val="00E91AE4"/>
    <w:rsid w:val="00EA431D"/>
    <w:rsid w:val="00EC4BCD"/>
    <w:rsid w:val="00ED4AF4"/>
    <w:rsid w:val="00F217D3"/>
    <w:rsid w:val="00F33F5E"/>
    <w:rsid w:val="00F60840"/>
    <w:rsid w:val="00F75B86"/>
    <w:rsid w:val="00F77933"/>
    <w:rsid w:val="00F8411A"/>
    <w:rsid w:val="00FC1405"/>
    <w:rsid w:val="00FF0913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B8302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285"/>
    <w:pPr>
      <w:spacing w:before="120" w:after="120" w:line="288" w:lineRule="auto"/>
    </w:pPr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54DB"/>
    <w:pPr>
      <w:keepNext/>
      <w:keepLines/>
      <w:pBdr>
        <w:bottom w:val="single" w:sz="24" w:space="4" w:color="F0CDA1" w:themeColor="accent1"/>
      </w:pBdr>
      <w:spacing w:before="360"/>
      <w:outlineLvl w:val="0"/>
    </w:pPr>
    <w:rPr>
      <w:rFonts w:asciiTheme="majorHAnsi" w:eastAsiaTheme="majorEastAsia" w:hAnsiTheme="majorHAnsi" w:cstheme="majorBidi"/>
      <w:b/>
      <w:color w:val="107082" w:themeColor="accen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64450"/>
    <w:pPr>
      <w:spacing w:line="240" w:lineRule="auto"/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67285"/>
    <w:pPr>
      <w:tabs>
        <w:tab w:val="center" w:pos="4844"/>
        <w:tab w:val="right" w:pos="9689"/>
      </w:tabs>
      <w:spacing w:before="0" w:after="600"/>
    </w:pPr>
    <w:rPr>
      <w:rFonts w:cstheme="minorHAnsi"/>
      <w:i/>
      <w:color w:val="331D01"/>
    </w:rPr>
  </w:style>
  <w:style w:type="character" w:customStyle="1" w:styleId="HeaderChar">
    <w:name w:val="Header Char"/>
    <w:basedOn w:val="DefaultParagraphFont"/>
    <w:link w:val="Header"/>
    <w:uiPriority w:val="99"/>
    <w:rsid w:val="00A67285"/>
    <w:rPr>
      <w:rFonts w:cstheme="minorHAnsi"/>
      <w:i/>
      <w:color w:val="331D01"/>
      <w:sz w:val="24"/>
    </w:rPr>
  </w:style>
  <w:style w:type="paragraph" w:styleId="Footer">
    <w:name w:val="footer"/>
    <w:basedOn w:val="Normal"/>
    <w:link w:val="FooterChar"/>
    <w:uiPriority w:val="99"/>
    <w:rsid w:val="00F8411A"/>
    <w:pPr>
      <w:pBdr>
        <w:top w:val="single" w:sz="8" w:space="1" w:color="F0CDA1" w:themeColor="accent1"/>
      </w:pBdr>
      <w:tabs>
        <w:tab w:val="right" w:pos="10080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47AF5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854DB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4DB"/>
    <w:pPr>
      <w:spacing w:after="0" w:line="240" w:lineRule="auto"/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5854DB"/>
    <w:rPr>
      <w:rFonts w:asciiTheme="majorHAnsi" w:eastAsiaTheme="majorEastAsia" w:hAnsiTheme="majorHAnsi" w:cstheme="majorBidi"/>
      <w:b/>
      <w:color w:val="107082" w:themeColor="accent2"/>
      <w:sz w:val="36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qFormat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Emphasis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semiHidden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semiHidden/>
    <w:rsid w:val="001E1E58"/>
    <w:pPr>
      <w:spacing w:after="100"/>
    </w:pPr>
  </w:style>
  <w:style w:type="character" w:styleId="Hyperlink">
    <w:name w:val="Hyperlink"/>
    <w:basedOn w:val="DefaultParagraphFont"/>
    <w:uiPriority w:val="99"/>
    <w:semiHidden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pPr>
      <w:spacing w:after="0" w:line="240" w:lineRule="auto"/>
    </w:pPr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semiHidden/>
    <w:rsid w:val="0003123C"/>
    <w:pPr>
      <w:numPr>
        <w:numId w:val="16"/>
      </w:numPr>
      <w:spacing w:before="0" w:after="200" w:line="276" w:lineRule="auto"/>
      <w:ind w:left="340" w:hanging="340"/>
    </w:pPr>
  </w:style>
  <w:style w:type="paragraph" w:styleId="ListNumber">
    <w:name w:val="List Number"/>
    <w:basedOn w:val="Normal"/>
    <w:uiPriority w:val="99"/>
    <w:rsid w:val="00685B4E"/>
    <w:pPr>
      <w:numPr>
        <w:numId w:val="32"/>
      </w:numPr>
      <w:spacing w:before="0" w:line="276" w:lineRule="auto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semiHidden/>
    <w:qFormat/>
    <w:rsid w:val="00BA31C4"/>
    <w:rPr>
      <w:b/>
      <w:bCs/>
    </w:rPr>
  </w:style>
  <w:style w:type="paragraph" w:styleId="ListBullet2">
    <w:name w:val="List Bullet 2"/>
    <w:basedOn w:val="Normal"/>
    <w:uiPriority w:val="99"/>
    <w:semiHidden/>
    <w:rsid w:val="00D27AF8"/>
    <w:pPr>
      <w:numPr>
        <w:numId w:val="35"/>
      </w:numPr>
      <w:spacing w:before="0"/>
    </w:pPr>
  </w:style>
  <w:style w:type="paragraph" w:customStyle="1" w:styleId="Graphheading1">
    <w:name w:val="Graph heading 1"/>
    <w:basedOn w:val="Normal"/>
    <w:semiHidden/>
    <w:qFormat/>
    <w:rsid w:val="008965F6"/>
    <w:pPr>
      <w:spacing w:after="60" w:line="240" w:lineRule="auto"/>
    </w:pPr>
    <w:rPr>
      <w:b/>
      <w:color w:val="054854" w:themeColor="accent3"/>
    </w:rPr>
  </w:style>
  <w:style w:type="paragraph" w:customStyle="1" w:styleId="Graphheading2">
    <w:name w:val="Graph heading 2"/>
    <w:basedOn w:val="Normal"/>
    <w:semiHidden/>
    <w:qFormat/>
    <w:rsid w:val="00664450"/>
    <w:pPr>
      <w:spacing w:after="60" w:line="240" w:lineRule="auto"/>
    </w:pPr>
    <w:rPr>
      <w:b/>
      <w:color w:val="F99927" w:themeColor="accent5"/>
    </w:rPr>
  </w:style>
  <w:style w:type="paragraph" w:customStyle="1" w:styleId="Graphheading3">
    <w:name w:val="Graph heading 3"/>
    <w:basedOn w:val="Normal"/>
    <w:semiHidden/>
    <w:qFormat/>
    <w:rsid w:val="00664450"/>
    <w:pPr>
      <w:spacing w:after="60" w:line="240" w:lineRule="auto"/>
    </w:pPr>
    <w:rPr>
      <w:b/>
      <w:color w:val="EC7216" w:themeColor="accent6"/>
    </w:rPr>
  </w:style>
  <w:style w:type="paragraph" w:customStyle="1" w:styleId="Graphheading4">
    <w:name w:val="Graph heading 4"/>
    <w:basedOn w:val="Normal"/>
    <w:semiHidden/>
    <w:qFormat/>
    <w:rsid w:val="008965F6"/>
    <w:pPr>
      <w:spacing w:after="60" w:line="240" w:lineRule="auto"/>
    </w:pPr>
    <w:rPr>
      <w:b/>
      <w:color w:val="107082" w:themeColor="accent2"/>
    </w:rPr>
  </w:style>
  <w:style w:type="paragraph" w:customStyle="1" w:styleId="Graphbullet">
    <w:name w:val="Graph bullet"/>
    <w:basedOn w:val="Normal"/>
    <w:semiHidden/>
    <w:qFormat/>
    <w:rsid w:val="008965F6"/>
    <w:pPr>
      <w:numPr>
        <w:numId w:val="28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semiHidden/>
    <w:qFormat/>
    <w:rsid w:val="008965F6"/>
    <w:pPr>
      <w:numPr>
        <w:numId w:val="30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semiHidden/>
    <w:qFormat/>
    <w:rsid w:val="008965F6"/>
    <w:pPr>
      <w:numPr>
        <w:numId w:val="29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semiHidden/>
    <w:qFormat/>
    <w:rsid w:val="008965F6"/>
    <w:pPr>
      <w:numPr>
        <w:numId w:val="31"/>
      </w:numPr>
      <w:spacing w:before="0" w:after="0" w:line="240" w:lineRule="auto"/>
      <w:ind w:left="284" w:hanging="284"/>
    </w:pPr>
    <w:rPr>
      <w:sz w:val="20"/>
    </w:rPr>
  </w:style>
  <w:style w:type="paragraph" w:customStyle="1" w:styleId="TableTextLarge">
    <w:name w:val="Table Text Large"/>
    <w:basedOn w:val="Normal"/>
    <w:semiHidden/>
    <w:qFormat/>
    <w:rsid w:val="00F77933"/>
    <w:pPr>
      <w:spacing w:before="0" w:after="0" w:line="240" w:lineRule="auto"/>
    </w:pPr>
    <w:rPr>
      <w:color w:val="2F2F2F"/>
      <w:sz w:val="18"/>
    </w:rPr>
  </w:style>
  <w:style w:type="paragraph" w:styleId="ListNumber2">
    <w:name w:val="List Number 2"/>
    <w:basedOn w:val="Normal"/>
    <w:uiPriority w:val="99"/>
    <w:rsid w:val="00685B4E"/>
    <w:pPr>
      <w:numPr>
        <w:ilvl w:val="1"/>
        <w:numId w:val="32"/>
      </w:numPr>
      <w:spacing w:before="0" w:line="271" w:lineRule="auto"/>
    </w:pPr>
  </w:style>
  <w:style w:type="paragraph" w:customStyle="1" w:styleId="Checkbox">
    <w:name w:val="Checkbox"/>
    <w:basedOn w:val="Normal"/>
    <w:qFormat/>
    <w:rsid w:val="00A67285"/>
    <w:pPr>
      <w:spacing w:before="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eenwell\AppData\Roaming\Microsoft\Templates\Home%20business%20startup%20check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9CE9A8ED8D74BED901B650B700F6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6F2EF-6F41-4232-AC04-567A1BFFD3AF}"/>
      </w:docPartPr>
      <w:docPartBody>
        <w:p w:rsidR="00000000" w:rsidRDefault="009170B1">
          <w:pPr>
            <w:pStyle w:val="09CE9A8ED8D74BED901B650B700F6A82"/>
          </w:pPr>
          <w:r w:rsidRPr="005854DB">
            <w:t>HOME-BASED AGENCY</w:t>
          </w:r>
        </w:p>
      </w:docPartBody>
    </w:docPart>
    <w:docPart>
      <w:docPartPr>
        <w:name w:val="029941B2358545CC9BEFDBB44C9D13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32930-0843-4FCB-9807-C516FE6D7152}"/>
      </w:docPartPr>
      <w:docPartBody>
        <w:p w:rsidR="00000000" w:rsidRDefault="009170B1">
          <w:pPr>
            <w:pStyle w:val="029941B2358545CC9BEFDBB44C9D1305"/>
          </w:pPr>
          <w:r w:rsidRPr="005854DB">
            <w:t>Startup Checklist</w:t>
          </w:r>
        </w:p>
      </w:docPartBody>
    </w:docPart>
    <w:docPart>
      <w:docPartPr>
        <w:name w:val="37F2379D251F4104AE056089C2D8D1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A9BF46-10EF-4F98-B817-C24969EE0BF4}"/>
      </w:docPartPr>
      <w:docPartBody>
        <w:p w:rsidR="00000000" w:rsidRDefault="009170B1">
          <w:pPr>
            <w:pStyle w:val="37F2379D251F4104AE056089C2D8D11C"/>
          </w:pPr>
          <w:r w:rsidRPr="00685B4E">
            <w:t>Conduct a personal evaluation to determine why you want to start a business.</w:t>
          </w:r>
        </w:p>
      </w:docPartBody>
    </w:docPart>
    <w:docPart>
      <w:docPartPr>
        <w:name w:val="6F1AFB8C2CA34CA49FAC977F0D652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D33CD-1697-473D-840E-AF6C61E8AF21}"/>
      </w:docPartPr>
      <w:docPartBody>
        <w:p w:rsidR="00000000" w:rsidRDefault="009170B1">
          <w:pPr>
            <w:pStyle w:val="6F1AFB8C2CA34CA49FAC977F0D652770"/>
          </w:pPr>
          <w:r w:rsidRPr="00685B4E">
            <w:t>Create a business plan:</w:t>
          </w:r>
        </w:p>
      </w:docPartBody>
    </w:docPart>
    <w:docPart>
      <w:docPartPr>
        <w:name w:val="9BD6A834C47F4A31B0481164298ABC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E13D2-0D4C-4BF3-B622-2FCBB825BEB8}"/>
      </w:docPartPr>
      <w:docPartBody>
        <w:p w:rsidR="00000000" w:rsidRDefault="009170B1">
          <w:pPr>
            <w:pStyle w:val="9BD6A834C47F4A31B0481164298ABC68"/>
          </w:pPr>
          <w:r w:rsidRPr="00685B4E">
            <w:t>What do we do?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CE9A8ED8D74BED901B650B700F6A82">
    <w:name w:val="09CE9A8ED8D74BED901B650B700F6A82"/>
  </w:style>
  <w:style w:type="paragraph" w:customStyle="1" w:styleId="029941B2358545CC9BEFDBB44C9D1305">
    <w:name w:val="029941B2358545CC9BEFDBB44C9D1305"/>
  </w:style>
  <w:style w:type="paragraph" w:customStyle="1" w:styleId="BDC9FC17D5624B92BF3E3B33133A7340">
    <w:name w:val="BDC9FC17D5624B92BF3E3B33133A7340"/>
  </w:style>
  <w:style w:type="paragraph" w:customStyle="1" w:styleId="37F2379D251F4104AE056089C2D8D11C">
    <w:name w:val="37F2379D251F4104AE056089C2D8D11C"/>
  </w:style>
  <w:style w:type="paragraph" w:customStyle="1" w:styleId="6F1AFB8C2CA34CA49FAC977F0D652770">
    <w:name w:val="6F1AFB8C2CA34CA49FAC977F0D652770"/>
  </w:style>
  <w:style w:type="paragraph" w:customStyle="1" w:styleId="9BD6A834C47F4A31B0481164298ABC68">
    <w:name w:val="9BD6A834C47F4A31B0481164298ABC68"/>
  </w:style>
  <w:style w:type="paragraph" w:customStyle="1" w:styleId="B082ABE8A17D41788BA890818AFE6718">
    <w:name w:val="B082ABE8A17D41788BA890818AFE6718"/>
  </w:style>
  <w:style w:type="paragraph" w:customStyle="1" w:styleId="BD5969E3B7A1484490FB63721730E803">
    <w:name w:val="BD5969E3B7A1484490FB63721730E803"/>
  </w:style>
  <w:style w:type="paragraph" w:customStyle="1" w:styleId="987587BBE1174E8AA38DF2A98B137539">
    <w:name w:val="987587BBE1174E8AA38DF2A98B137539"/>
  </w:style>
  <w:style w:type="paragraph" w:customStyle="1" w:styleId="5BC4244EBED049A1AAA970BA9ACFF27B">
    <w:name w:val="5BC4244EBED049A1AAA970BA9ACFF27B"/>
  </w:style>
  <w:style w:type="paragraph" w:customStyle="1" w:styleId="B281D99ADCFF4E999CFDD5042981727F">
    <w:name w:val="B281D99ADCFF4E999CFDD5042981727F"/>
  </w:style>
  <w:style w:type="paragraph" w:customStyle="1" w:styleId="BA439230C6A6443DB5800C03EEB3556C">
    <w:name w:val="BA439230C6A6443DB5800C03EEB3556C"/>
  </w:style>
  <w:style w:type="paragraph" w:customStyle="1" w:styleId="4B635E7820B34912B8A94B881614C0CB">
    <w:name w:val="4B635E7820B34912B8A94B881614C0CB"/>
  </w:style>
  <w:style w:type="paragraph" w:customStyle="1" w:styleId="31915E43BE704BCF8915E896D29A5FF5">
    <w:name w:val="31915E43BE704BCF8915E896D29A5FF5"/>
  </w:style>
  <w:style w:type="paragraph" w:customStyle="1" w:styleId="37576E3938C2421B93D23DEFD385A597">
    <w:name w:val="37576E3938C2421B93D23DEFD385A597"/>
  </w:style>
  <w:style w:type="paragraph" w:customStyle="1" w:styleId="4533A46297AE40B994441944005FBFF8">
    <w:name w:val="4533A46297AE40B994441944005FBFF8"/>
  </w:style>
  <w:style w:type="paragraph" w:customStyle="1" w:styleId="85DA445E5DA04226BC402AD21BB3A5C7">
    <w:name w:val="85DA445E5DA04226BC402AD21BB3A5C7"/>
  </w:style>
  <w:style w:type="paragraph" w:customStyle="1" w:styleId="D50F7DD8A8224C1F9AE6E2D6A90805B3">
    <w:name w:val="D50F7DD8A8224C1F9AE6E2D6A90805B3"/>
  </w:style>
  <w:style w:type="paragraph" w:customStyle="1" w:styleId="402B44A1FD264DE6BBBE04085F97679B">
    <w:name w:val="402B44A1FD264DE6BBBE04085F97679B"/>
  </w:style>
  <w:style w:type="paragraph" w:customStyle="1" w:styleId="113BEAD857774591925F579B3766B319">
    <w:name w:val="113BEAD857774591925F579B3766B319"/>
  </w:style>
  <w:style w:type="paragraph" w:customStyle="1" w:styleId="0E3A7624865E4397918790F66263052D">
    <w:name w:val="0E3A7624865E4397918790F66263052D"/>
  </w:style>
  <w:style w:type="paragraph" w:customStyle="1" w:styleId="181227BAAF67460F8739323456C2014C">
    <w:name w:val="181227BAAF67460F8739323456C2014C"/>
  </w:style>
  <w:style w:type="paragraph" w:customStyle="1" w:styleId="71C52824D99F48C5B79BCDA3215AA9FA">
    <w:name w:val="71C52824D99F48C5B79BCDA3215AA9FA"/>
  </w:style>
  <w:style w:type="paragraph" w:customStyle="1" w:styleId="F65F4063364741D7AC33B97B0FF6EE78">
    <w:name w:val="F65F4063364741D7AC33B97B0FF6EE78"/>
  </w:style>
  <w:style w:type="paragraph" w:customStyle="1" w:styleId="77D66477BC9C4083AB7A6C5E4AE7CFC9">
    <w:name w:val="77D66477BC9C4083AB7A6C5E4AE7CFC9"/>
  </w:style>
  <w:style w:type="paragraph" w:customStyle="1" w:styleId="E1CA6C3CD41441418511FC4C810F59C7">
    <w:name w:val="E1CA6C3CD41441418511FC4C810F59C7"/>
  </w:style>
  <w:style w:type="paragraph" w:customStyle="1" w:styleId="BD5779DC49764EC0AB2A5452AB703FDD">
    <w:name w:val="BD5779DC49764EC0AB2A5452AB703FDD"/>
  </w:style>
  <w:style w:type="paragraph" w:customStyle="1" w:styleId="6F388DA31D514354ADAF9CB941DE2AC5">
    <w:name w:val="6F388DA31D514354ADAF9CB941DE2AC5"/>
  </w:style>
  <w:style w:type="paragraph" w:customStyle="1" w:styleId="55FD7198767C482B8E54892538324838">
    <w:name w:val="55FD7198767C482B8E54892538324838"/>
  </w:style>
  <w:style w:type="paragraph" w:customStyle="1" w:styleId="D7D65392E4FA4F30B04DB65E4DBC295F">
    <w:name w:val="D7D65392E4FA4F30B04DB65E4DBC295F"/>
  </w:style>
  <w:style w:type="paragraph" w:customStyle="1" w:styleId="CE5988FBAD5A46E2B188A8ED77CB9A6D">
    <w:name w:val="CE5988FBAD5A46E2B188A8ED77CB9A6D"/>
  </w:style>
  <w:style w:type="paragraph" w:customStyle="1" w:styleId="ACAD4FB9CAE8427CA9A6E0EE055CB576">
    <w:name w:val="ACAD4FB9CAE8427CA9A6E0EE055CB576"/>
  </w:style>
  <w:style w:type="paragraph" w:customStyle="1" w:styleId="7B266E6B6B154DC1A783B14C467D5A92">
    <w:name w:val="7B266E6B6B154DC1A783B14C467D5A92"/>
  </w:style>
  <w:style w:type="paragraph" w:customStyle="1" w:styleId="2A41F1DB649843279603112669AB3622">
    <w:name w:val="2A41F1DB649843279603112669AB3622"/>
  </w:style>
  <w:style w:type="paragraph" w:customStyle="1" w:styleId="D284B65BA8FC42A4A4D3091CCD936BEC">
    <w:name w:val="D284B65BA8FC42A4A4D3091CCD936BEC"/>
  </w:style>
  <w:style w:type="paragraph" w:customStyle="1" w:styleId="62584EFF9E804182A77E86824124E706">
    <w:name w:val="62584EFF9E804182A77E86824124E706"/>
  </w:style>
  <w:style w:type="paragraph" w:customStyle="1" w:styleId="4CAD9AB08AB74737B2E64A79EEF50EFA">
    <w:name w:val="4CAD9AB08AB74737B2E64A79EEF50EFA"/>
  </w:style>
  <w:style w:type="paragraph" w:customStyle="1" w:styleId="F005025350254D0FB4F287C4F6E636BD">
    <w:name w:val="F005025350254D0FB4F287C4F6E636BD"/>
  </w:style>
  <w:style w:type="paragraph" w:customStyle="1" w:styleId="8333BD54D4E2446EB26FA8EA6DEA41AB">
    <w:name w:val="8333BD54D4E2446EB26FA8EA6DEA41AB"/>
  </w:style>
  <w:style w:type="paragraph" w:customStyle="1" w:styleId="876682FDD90A41278C26A6E8A02DC8B8">
    <w:name w:val="876682FDD90A41278C26A6E8A02DC8B8"/>
  </w:style>
  <w:style w:type="paragraph" w:customStyle="1" w:styleId="7B587CE0BCBF4947ABA7FE3A06B06416">
    <w:name w:val="7B587CE0BCBF4947ABA7FE3A06B06416"/>
  </w:style>
  <w:style w:type="paragraph" w:customStyle="1" w:styleId="4402A0BB8824479FBE5CEE9555430A53">
    <w:name w:val="4402A0BB8824479FBE5CEE9555430A53"/>
  </w:style>
  <w:style w:type="paragraph" w:customStyle="1" w:styleId="D859FF5B2E4646108D309BE7329F56B7">
    <w:name w:val="D859FF5B2E4646108D309BE7329F56B7"/>
  </w:style>
  <w:style w:type="paragraph" w:customStyle="1" w:styleId="7DAAAC65966E478DB89F999B3221BFDF">
    <w:name w:val="7DAAAC65966E478DB89F999B3221BFDF"/>
  </w:style>
  <w:style w:type="paragraph" w:customStyle="1" w:styleId="590B96A6E58A4437B62F22A33827B79E">
    <w:name w:val="590B96A6E58A4437B62F22A33827B79E"/>
  </w:style>
  <w:style w:type="paragraph" w:customStyle="1" w:styleId="0D0653EDF31340E497D687AFA68C3BA6">
    <w:name w:val="0D0653EDF31340E497D687AFA68C3BA6"/>
  </w:style>
  <w:style w:type="paragraph" w:customStyle="1" w:styleId="C44884D3C37E488B8681A580E0D7209C">
    <w:name w:val="C44884D3C37E488B8681A580E0D7209C"/>
  </w:style>
  <w:style w:type="paragraph" w:customStyle="1" w:styleId="CD4006DA60784705A3C922312735511F">
    <w:name w:val="CD4006DA60784705A3C922312735511F"/>
  </w:style>
  <w:style w:type="paragraph" w:customStyle="1" w:styleId="9972BF5C05D44CC09095C355593D0CE2">
    <w:name w:val="9972BF5C05D44CC09095C355593D0CE2"/>
  </w:style>
  <w:style w:type="paragraph" w:customStyle="1" w:styleId="8168906C68A94B6285C8213378C12939">
    <w:name w:val="8168906C68A94B6285C8213378C12939"/>
  </w:style>
  <w:style w:type="paragraph" w:customStyle="1" w:styleId="F86AC0F5DC774EEA93EDB5CE004B7714">
    <w:name w:val="F86AC0F5DC774EEA93EDB5CE004B7714"/>
  </w:style>
  <w:style w:type="paragraph" w:customStyle="1" w:styleId="557C12A9C8254CE489B1A901DEF1A12F">
    <w:name w:val="557C12A9C8254CE489B1A901DEF1A12F"/>
  </w:style>
  <w:style w:type="paragraph" w:customStyle="1" w:styleId="996D4D4AAFA8436281D77BA3C5C82B1B">
    <w:name w:val="996D4D4AAFA8436281D77BA3C5C82B1B"/>
  </w:style>
  <w:style w:type="paragraph" w:customStyle="1" w:styleId="30D020DC3AF140F69522E862C579AD26">
    <w:name w:val="30D020DC3AF140F69522E862C579AD26"/>
  </w:style>
  <w:style w:type="paragraph" w:customStyle="1" w:styleId="D3710288CCF6437A81AF22036A911B5C">
    <w:name w:val="D3710288CCF6437A81AF22036A911B5C"/>
  </w:style>
  <w:style w:type="paragraph" w:customStyle="1" w:styleId="9F7D2BCC95A945B48C67FE8E2591466E">
    <w:name w:val="9F7D2BCC95A945B48C67FE8E2591466E"/>
  </w:style>
  <w:style w:type="paragraph" w:customStyle="1" w:styleId="9C088D6C770A49D187CE69052261A590">
    <w:name w:val="9C088D6C770A49D187CE69052261A590"/>
  </w:style>
  <w:style w:type="paragraph" w:customStyle="1" w:styleId="860660AB65444C2FB122D68850E52D5E">
    <w:name w:val="860660AB65444C2FB122D68850E52D5E"/>
  </w:style>
  <w:style w:type="paragraph" w:customStyle="1" w:styleId="1CE85E5ADAB5410998FA89E143CCF4FE">
    <w:name w:val="1CE85E5ADAB5410998FA89E143CCF4FE"/>
  </w:style>
  <w:style w:type="paragraph" w:customStyle="1" w:styleId="D4D6F784715B4CF78E03655189C19BB5">
    <w:name w:val="D4D6F784715B4CF78E03655189C19BB5"/>
  </w:style>
  <w:style w:type="paragraph" w:customStyle="1" w:styleId="149495D21BE84FDAA2C7BF9D6CD61730">
    <w:name w:val="149495D21BE84FDAA2C7BF9D6CD61730"/>
  </w:style>
  <w:style w:type="paragraph" w:customStyle="1" w:styleId="8FB24AF0A94E40E6BBE3C115687D12A5">
    <w:name w:val="8FB24AF0A94E40E6BBE3C115687D12A5"/>
  </w:style>
  <w:style w:type="paragraph" w:customStyle="1" w:styleId="E589AB7997C44F9EA0783B6B8AE27931">
    <w:name w:val="E589AB7997C44F9EA0783B6B8AE27931"/>
  </w:style>
  <w:style w:type="paragraph" w:customStyle="1" w:styleId="C5404DDC360D4092B17C1C91BF27CADC">
    <w:name w:val="C5404DDC360D4092B17C1C91BF27CADC"/>
  </w:style>
  <w:style w:type="paragraph" w:customStyle="1" w:styleId="42F124A89BB04DB5915D90EAF69C3C64">
    <w:name w:val="42F124A89BB04DB5915D90EAF69C3C64"/>
  </w:style>
  <w:style w:type="paragraph" w:customStyle="1" w:styleId="EF3695157F374EBAB1D2E46C7F73FC4E">
    <w:name w:val="EF3695157F374EBAB1D2E46C7F73FC4E"/>
  </w:style>
  <w:style w:type="paragraph" w:customStyle="1" w:styleId="6674BAF9B25741B8B21D4369081AA398">
    <w:name w:val="6674BAF9B25741B8B21D4369081AA398"/>
  </w:style>
  <w:style w:type="paragraph" w:customStyle="1" w:styleId="B0C2166FE8F4406C9299675834FB19AD">
    <w:name w:val="B0C2166FE8F4406C9299675834FB19AD"/>
  </w:style>
  <w:style w:type="paragraph" w:customStyle="1" w:styleId="BA17128C454341F0A32DF731D28589C2">
    <w:name w:val="BA17128C454341F0A32DF731D28589C2"/>
  </w:style>
  <w:style w:type="paragraph" w:customStyle="1" w:styleId="E161755694B1464BB5A2BFD1583F3A5C">
    <w:name w:val="E161755694B1464BB5A2BFD1583F3A5C"/>
  </w:style>
  <w:style w:type="paragraph" w:customStyle="1" w:styleId="29BFFFA038F249BF902975C1FC3E561D">
    <w:name w:val="29BFFFA038F249BF902975C1FC3E561D"/>
  </w:style>
  <w:style w:type="paragraph" w:customStyle="1" w:styleId="5612B50CA3E34D6EBD11854C873E7E54">
    <w:name w:val="5612B50CA3E34D6EBD11854C873E7E54"/>
  </w:style>
  <w:style w:type="paragraph" w:customStyle="1" w:styleId="D0BEF32A26464B2D86778266244B7FC1">
    <w:name w:val="D0BEF32A26464B2D86778266244B7FC1"/>
  </w:style>
  <w:style w:type="paragraph" w:customStyle="1" w:styleId="B1D5C1069D564AB686CB7C04B7193A85">
    <w:name w:val="B1D5C1069D564AB686CB7C04B7193A85"/>
  </w:style>
  <w:style w:type="paragraph" w:customStyle="1" w:styleId="31C24C524E6A4E63B77F84DEC4005D28">
    <w:name w:val="31C24C524E6A4E63B77F84DEC4005D28"/>
  </w:style>
  <w:style w:type="paragraph" w:customStyle="1" w:styleId="C2C2DA87F0EF4CDA86EE7B17A8244A94">
    <w:name w:val="C2C2DA87F0EF4CDA86EE7B17A8244A94"/>
  </w:style>
  <w:style w:type="paragraph" w:customStyle="1" w:styleId="892984CBBCBF494BB8833882BD4819AF">
    <w:name w:val="892984CBBCBF494BB8833882BD4819AF"/>
  </w:style>
  <w:style w:type="paragraph" w:customStyle="1" w:styleId="101244C0975E43099E17595B52C1941B">
    <w:name w:val="101244C0975E43099E17595B52C1941B"/>
  </w:style>
  <w:style w:type="paragraph" w:customStyle="1" w:styleId="6849913C6A6B45BAA84F2AA01BFFD8E0">
    <w:name w:val="6849913C6A6B45BAA84F2AA01BFFD8E0"/>
  </w:style>
  <w:style w:type="paragraph" w:customStyle="1" w:styleId="13E1B77CCA3E4422A1707FBE3415EA21">
    <w:name w:val="13E1B77CCA3E4422A1707FBE3415EA21"/>
  </w:style>
  <w:style w:type="paragraph" w:customStyle="1" w:styleId="33DD06A225EF4A78B283A96A3185D6BF">
    <w:name w:val="33DD06A225EF4A78B283A96A3185D6BF"/>
  </w:style>
  <w:style w:type="paragraph" w:customStyle="1" w:styleId="6F4BA2A4AFBE4E9B9831AE39BAAFA48F">
    <w:name w:val="6F4BA2A4AFBE4E9B9831AE39BAAFA48F"/>
  </w:style>
  <w:style w:type="paragraph" w:customStyle="1" w:styleId="06AC894A9AB846F896658A0BC6609EFA">
    <w:name w:val="06AC894A9AB846F896658A0BC6609EFA"/>
  </w:style>
  <w:style w:type="paragraph" w:customStyle="1" w:styleId="30697E101EE24C1FAC663AB088A41794">
    <w:name w:val="30697E101EE24C1FAC663AB088A41794"/>
  </w:style>
  <w:style w:type="paragraph" w:customStyle="1" w:styleId="D4B580BE35E1454788C1EBD21A693AA1">
    <w:name w:val="D4B580BE35E1454788C1EBD21A693AA1"/>
  </w:style>
  <w:style w:type="paragraph" w:customStyle="1" w:styleId="FA1BE8058C2946B8A53561E867705F23">
    <w:name w:val="FA1BE8058C2946B8A53561E867705F23"/>
  </w:style>
  <w:style w:type="paragraph" w:customStyle="1" w:styleId="C1F1EC6A9036496D98398C8E58090657">
    <w:name w:val="C1F1EC6A9036496D98398C8E58090657"/>
  </w:style>
  <w:style w:type="paragraph" w:customStyle="1" w:styleId="0C7E12A2548948FE9C6BE68F75D58D27">
    <w:name w:val="0C7E12A2548948FE9C6BE68F75D58D27"/>
  </w:style>
  <w:style w:type="paragraph" w:customStyle="1" w:styleId="7E105423530344BC9181D67AF58B07FA">
    <w:name w:val="7E105423530344BC9181D67AF58B07FA"/>
  </w:style>
  <w:style w:type="paragraph" w:customStyle="1" w:styleId="CBF5420782CD4FDC92A77E32F8D53434">
    <w:name w:val="CBF5420782CD4FDC92A77E32F8D534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ac16d03-5d38-4fb0-857b-eba52c63468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A696A5D6022543A3FF3E06EF8A2F6C" ma:contentTypeVersion="10" ma:contentTypeDescription="Create a new document." ma:contentTypeScope="" ma:versionID="2a6faad7822a4ae2f5ac45201c6ea328">
  <xsd:schema xmlns:xsd="http://www.w3.org/2001/XMLSchema" xmlns:xs="http://www.w3.org/2001/XMLSchema" xmlns:p="http://schemas.microsoft.com/office/2006/metadata/properties" xmlns:ns3="fac16d03-5d38-4fb0-857b-eba52c634689" xmlns:ns4="45bdb583-4f7a-4d7f-a2dc-72842a5ae7df" targetNamespace="http://schemas.microsoft.com/office/2006/metadata/properties" ma:root="true" ma:fieldsID="56ac85821ac7eb10e0916161ef7dbb55" ns3:_="" ns4:_="">
    <xsd:import namespace="fac16d03-5d38-4fb0-857b-eba52c634689"/>
    <xsd:import namespace="45bdb583-4f7a-4d7f-a2dc-72842a5ae7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c16d03-5d38-4fb0-857b-eba52c6346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bdb583-4f7a-4d7f-a2dc-72842a5ae7d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9D665E-9F2B-4523-84BE-A4382ED53113}">
  <ds:schemaRefs>
    <ds:schemaRef ds:uri="http://schemas.microsoft.com/office/2006/documentManagement/types"/>
    <ds:schemaRef ds:uri="45bdb583-4f7a-4d7f-a2dc-72842a5ae7df"/>
    <ds:schemaRef ds:uri="http://purl.org/dc/terms/"/>
    <ds:schemaRef ds:uri="http://schemas.microsoft.com/office/infopath/2007/PartnerControls"/>
    <ds:schemaRef ds:uri="http://purl.org/dc/dcmitype/"/>
    <ds:schemaRef ds:uri="fac16d03-5d38-4fb0-857b-eba52c634689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163BC185-8E20-4ACF-97AA-9CAB70B391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6DF1BE-4256-448F-A640-C9F03A0B7CC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7D8732B-076A-4563-9DC3-BBA6A1549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c16d03-5d38-4fb0-857b-eba52c634689"/>
    <ds:schemaRef ds:uri="45bdb583-4f7a-4d7f-a2dc-72842a5ae7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Home business startup checklist</Template>
  <TotalTime>0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 Lab 2: Summary</dc:title>
  <dc:subject/>
  <dc:creator/>
  <cp:keywords/>
  <dc:description/>
  <cp:lastModifiedBy/>
  <cp:revision>1</cp:revision>
  <dcterms:created xsi:type="dcterms:W3CDTF">2023-09-05T14:05:00Z</dcterms:created>
  <dcterms:modified xsi:type="dcterms:W3CDTF">2023-09-05T15:02:00Z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0x01010056A696A5D6022543A3FF3E06EF8A2F6C</vt:lpwstr>
  </property>
</Properties>
</file>